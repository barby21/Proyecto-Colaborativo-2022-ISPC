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2"/>
        <w:tblpPr w:leftFromText="141" w:rightFromText="141" w:horzAnchor="margin" w:tblpY="-620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La primera tabla es para el nombre; la segunda, para la información de contacto; y, la tercera, para el cuerpo del currículum vítae"/>
      </w:tblPr>
      <w:tblGrid>
        <w:gridCol w:w="9026"/>
      </w:tblGrid>
      <w:tr w:rsidR="00384F21" w:rsidRPr="00384F21" w:rsidTr="00A21BA4">
        <w:tc>
          <w:tcPr>
            <w:tcW w:w="9026" w:type="dxa"/>
          </w:tcPr>
          <w:p w:rsidR="00384F21" w:rsidRPr="005001E5" w:rsidRDefault="00F51853" w:rsidP="00A21BA4">
            <w:pPr>
              <w:pStyle w:val="Ttulo"/>
              <w:rPr>
                <w:sz w:val="40"/>
                <w:szCs w:val="40"/>
              </w:rPr>
            </w:pPr>
            <w:r w:rsidRPr="006B553C">
              <w:rPr>
                <w:color w:val="4F81BD" w:themeColor="accent1"/>
                <w:sz w:val="40"/>
                <w:szCs w:val="40"/>
              </w:rPr>
              <w:t>Bárbara Gómez</w:t>
            </w:r>
            <w:r w:rsidR="00A21BA4" w:rsidRPr="006B553C">
              <w:rPr>
                <w:color w:val="F79646" w:themeColor="accent6"/>
                <w:sz w:val="40"/>
                <w:szCs w:val="40"/>
              </w:rPr>
              <w:t xml:space="preserve">                                      </w:t>
            </w:r>
            <w:r w:rsidR="00A21BA4">
              <w:rPr>
                <w:b w:val="0"/>
                <w:noProof/>
                <w:color w:val="000000" w:themeColor="text1"/>
                <w:sz w:val="28"/>
                <w:szCs w:val="28"/>
                <w:lang w:val="es-AR" w:eastAsia="es-AR"/>
              </w:rPr>
              <w:drawing>
                <wp:inline distT="0" distB="0" distL="0" distR="0" wp14:anchorId="21FBC70E" wp14:editId="53103B60">
                  <wp:extent cx="1443990" cy="1443990"/>
                  <wp:effectExtent l="0" t="0" r="381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cv (2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43990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853" w:rsidRPr="004F0FE8" w:rsidRDefault="00F51853" w:rsidP="004F0FE8">
            <w:pPr>
              <w:pStyle w:val="Ttulo"/>
              <w:shd w:val="clear" w:color="auto" w:fill="FFFFFF" w:themeFill="background1"/>
              <w:rPr>
                <w:b w:val="0"/>
                <w:color w:val="auto"/>
                <w:sz w:val="28"/>
                <w:szCs w:val="28"/>
              </w:rPr>
            </w:pPr>
            <w:r w:rsidRPr="004F0FE8">
              <w:rPr>
                <w:b w:val="0"/>
                <w:color w:val="auto"/>
                <w:sz w:val="28"/>
                <w:szCs w:val="28"/>
              </w:rPr>
              <w:t>D.N.I :</w:t>
            </w:r>
            <w:bookmarkStart w:id="0" w:name="_GoBack"/>
            <w:r w:rsidRPr="004F0FE8">
              <w:rPr>
                <w:b w:val="0"/>
                <w:color w:val="auto"/>
                <w:sz w:val="28"/>
                <w:szCs w:val="28"/>
              </w:rPr>
              <w:t>37074706</w:t>
            </w:r>
          </w:p>
          <w:bookmarkEnd w:id="0"/>
          <w:p w:rsidR="00F51853" w:rsidRPr="004F0FE8" w:rsidRDefault="00F51853" w:rsidP="004F0FE8">
            <w:pPr>
              <w:pStyle w:val="Ttulo"/>
              <w:shd w:val="clear" w:color="auto" w:fill="FFFFFF" w:themeFill="background1"/>
              <w:rPr>
                <w:b w:val="0"/>
                <w:color w:val="auto"/>
                <w:sz w:val="28"/>
                <w:szCs w:val="28"/>
              </w:rPr>
            </w:pPr>
            <w:r w:rsidRPr="004F0FE8">
              <w:rPr>
                <w:b w:val="0"/>
                <w:color w:val="auto"/>
                <w:sz w:val="28"/>
                <w:szCs w:val="28"/>
              </w:rPr>
              <w:t>Fecha de Nacimiento:18/02/1992</w:t>
            </w:r>
          </w:p>
          <w:p w:rsidR="00F51853" w:rsidRPr="004F0FE8" w:rsidRDefault="005001E5" w:rsidP="004F0FE8">
            <w:pPr>
              <w:pStyle w:val="Ttulo"/>
              <w:shd w:val="clear" w:color="auto" w:fill="FFFFFF" w:themeFill="background1"/>
              <w:rPr>
                <w:b w:val="0"/>
                <w:color w:val="auto"/>
                <w:sz w:val="28"/>
                <w:szCs w:val="28"/>
              </w:rPr>
            </w:pPr>
            <w:r w:rsidRPr="004F0FE8">
              <w:rPr>
                <w:b w:val="0"/>
                <w:color w:val="auto"/>
                <w:sz w:val="28"/>
                <w:szCs w:val="28"/>
              </w:rPr>
              <w:t>Dirección</w:t>
            </w:r>
            <w:r w:rsidR="00F51853" w:rsidRPr="004F0FE8">
              <w:rPr>
                <w:b w:val="0"/>
                <w:color w:val="auto"/>
                <w:sz w:val="28"/>
                <w:szCs w:val="28"/>
              </w:rPr>
              <w:t>:</w:t>
            </w:r>
            <w:r w:rsidRPr="004F0FE8">
              <w:rPr>
                <w:b w:val="0"/>
                <w:color w:val="auto"/>
                <w:sz w:val="28"/>
                <w:szCs w:val="28"/>
              </w:rPr>
              <w:t xml:space="preserve"> </w:t>
            </w:r>
            <w:r w:rsidR="00F51853" w:rsidRPr="004F0FE8">
              <w:rPr>
                <w:b w:val="0"/>
                <w:color w:val="auto"/>
                <w:sz w:val="28"/>
                <w:szCs w:val="28"/>
              </w:rPr>
              <w:t>Rivadavia 547</w:t>
            </w:r>
          </w:p>
          <w:p w:rsidR="00F51853" w:rsidRPr="004F0FE8" w:rsidRDefault="00F51853" w:rsidP="004F0FE8">
            <w:pPr>
              <w:pStyle w:val="Ttulo"/>
              <w:shd w:val="clear" w:color="auto" w:fill="FFFFFF" w:themeFill="background1"/>
              <w:rPr>
                <w:b w:val="0"/>
                <w:color w:val="auto"/>
                <w:sz w:val="28"/>
                <w:szCs w:val="28"/>
              </w:rPr>
            </w:pPr>
            <w:r w:rsidRPr="004F0FE8">
              <w:rPr>
                <w:b w:val="0"/>
                <w:color w:val="auto"/>
                <w:sz w:val="28"/>
                <w:szCs w:val="28"/>
              </w:rPr>
              <w:t>Estado civil:</w:t>
            </w:r>
            <w:r w:rsidR="005001E5" w:rsidRPr="004F0FE8">
              <w:rPr>
                <w:b w:val="0"/>
                <w:color w:val="auto"/>
                <w:sz w:val="28"/>
                <w:szCs w:val="28"/>
              </w:rPr>
              <w:t xml:space="preserve"> </w:t>
            </w:r>
            <w:r w:rsidRPr="004F0FE8">
              <w:rPr>
                <w:b w:val="0"/>
                <w:color w:val="auto"/>
                <w:sz w:val="28"/>
                <w:szCs w:val="28"/>
              </w:rPr>
              <w:t>soltera</w:t>
            </w:r>
          </w:p>
          <w:p w:rsidR="00F51853" w:rsidRPr="004F0FE8" w:rsidRDefault="00F51853" w:rsidP="004F0FE8">
            <w:pPr>
              <w:pStyle w:val="Ttulo"/>
              <w:shd w:val="clear" w:color="auto" w:fill="FFFFFF" w:themeFill="background1"/>
              <w:rPr>
                <w:b w:val="0"/>
                <w:color w:val="auto"/>
                <w:sz w:val="28"/>
                <w:szCs w:val="28"/>
              </w:rPr>
            </w:pPr>
            <w:r w:rsidRPr="004F0FE8">
              <w:rPr>
                <w:b w:val="0"/>
                <w:color w:val="auto"/>
                <w:sz w:val="28"/>
                <w:szCs w:val="28"/>
              </w:rPr>
              <w:t>Nacionalidad:</w:t>
            </w:r>
            <w:r w:rsidR="005001E5" w:rsidRPr="004F0FE8">
              <w:rPr>
                <w:b w:val="0"/>
                <w:color w:val="auto"/>
                <w:sz w:val="28"/>
                <w:szCs w:val="28"/>
              </w:rPr>
              <w:t xml:space="preserve"> </w:t>
            </w:r>
            <w:r w:rsidRPr="004F0FE8">
              <w:rPr>
                <w:b w:val="0"/>
                <w:color w:val="auto"/>
                <w:sz w:val="28"/>
                <w:szCs w:val="28"/>
              </w:rPr>
              <w:t>Argentina</w:t>
            </w:r>
          </w:p>
          <w:p w:rsidR="00F51853" w:rsidRPr="004F0FE8" w:rsidRDefault="00F51853" w:rsidP="004F0FE8">
            <w:pPr>
              <w:pStyle w:val="Ttulo"/>
              <w:shd w:val="clear" w:color="auto" w:fill="FFFFFF" w:themeFill="background1"/>
              <w:rPr>
                <w:b w:val="0"/>
                <w:color w:val="auto"/>
                <w:sz w:val="28"/>
                <w:szCs w:val="28"/>
              </w:rPr>
            </w:pPr>
            <w:r w:rsidRPr="004F0FE8">
              <w:rPr>
                <w:b w:val="0"/>
                <w:color w:val="auto"/>
                <w:sz w:val="28"/>
                <w:szCs w:val="28"/>
              </w:rPr>
              <w:t>Telefono:03476-15391183</w:t>
            </w:r>
          </w:p>
          <w:p w:rsidR="00F51853" w:rsidRPr="004F0FE8" w:rsidRDefault="00F51853" w:rsidP="004F0FE8">
            <w:pPr>
              <w:pStyle w:val="Ttulo"/>
              <w:shd w:val="clear" w:color="auto" w:fill="FFFFFF" w:themeFill="background1"/>
              <w:rPr>
                <w:b w:val="0"/>
                <w:color w:val="auto"/>
              </w:rPr>
            </w:pPr>
            <w:r w:rsidRPr="004F0FE8">
              <w:rPr>
                <w:b w:val="0"/>
                <w:color w:val="auto"/>
                <w:sz w:val="28"/>
                <w:szCs w:val="28"/>
              </w:rPr>
              <w:t>Correo Electronico:barbygomez21@gmail.com</w:t>
            </w:r>
          </w:p>
          <w:p w:rsidR="00F51853" w:rsidRPr="00384F21" w:rsidRDefault="00F51853" w:rsidP="00A21BA4">
            <w:pPr>
              <w:pStyle w:val="Ttulo"/>
            </w:pPr>
          </w:p>
        </w:tc>
      </w:tr>
    </w:tbl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La primera tabla es para el nombre; la segunda, para la información de contacto; y, la tercera, para el cuerpo del currículum vítae"/>
      </w:tblPr>
      <w:tblGrid>
        <w:gridCol w:w="1966"/>
        <w:gridCol w:w="7060"/>
      </w:tblGrid>
      <w:tr w:rsidR="001E5C69" w:rsidTr="005001E5">
        <w:tc>
          <w:tcPr>
            <w:tcW w:w="1966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tbl>
            <w:tblPr>
              <w:tblStyle w:val="Cuadrculadetablaclara"/>
              <w:tblpPr w:leftFromText="141" w:rightFromText="141" w:vertAnchor="text" w:horzAnchor="margin" w:tblpY="-1822"/>
              <w:tblOverlap w:val="never"/>
              <w:tblW w:w="90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4" w:type="dxa"/>
                <w:left w:w="115" w:type="dxa"/>
                <w:bottom w:w="432" w:type="dxa"/>
                <w:right w:w="115" w:type="dxa"/>
              </w:tblCellMar>
              <w:tblLook w:val="0600" w:firstRow="0" w:lastRow="0" w:firstColumn="0" w:lastColumn="0" w:noHBand="1" w:noVBand="1"/>
              <w:tblDescription w:val="La primera tabla es para el nombre; la segunda, para la información de contacto; y, la tercera, para el cuerpo del currículum vítae"/>
            </w:tblPr>
            <w:tblGrid>
              <w:gridCol w:w="4513"/>
              <w:gridCol w:w="4513"/>
            </w:tblGrid>
            <w:tr w:rsidR="00A21BA4" w:rsidTr="00A21BA4">
              <w:trPr>
                <w:trHeight w:val="598"/>
              </w:trPr>
              <w:tc>
                <w:tcPr>
                  <w:tcW w:w="4513" w:type="dxa"/>
                </w:tcPr>
                <w:p w:rsidR="00A21BA4" w:rsidRPr="00F14524" w:rsidRDefault="00A21BA4" w:rsidP="00A21BA4">
                  <w:pPr>
                    <w:pStyle w:val="Informacindecontacto"/>
                  </w:pPr>
                </w:p>
                <w:p w:rsidR="00A21BA4" w:rsidRDefault="00A21BA4" w:rsidP="00A21BA4">
                  <w:pPr>
                    <w:pStyle w:val="Informacindecontacto"/>
                  </w:pPr>
                </w:p>
              </w:tc>
              <w:tc>
                <w:tcPr>
                  <w:tcW w:w="4513" w:type="dxa"/>
                </w:tcPr>
                <w:p w:rsidR="00A21BA4" w:rsidRPr="00F14524" w:rsidRDefault="00A21BA4" w:rsidP="00A21BA4">
                  <w:pPr>
                    <w:pStyle w:val="Informacindecontactoaladerecha"/>
                  </w:pPr>
                </w:p>
                <w:p w:rsidR="00A21BA4" w:rsidRDefault="00A21BA4" w:rsidP="00A21BA4">
                  <w:pPr>
                    <w:pStyle w:val="Informacindecontactoaladerecha"/>
                  </w:pPr>
                </w:p>
              </w:tc>
            </w:tr>
          </w:tbl>
          <w:p w:rsidR="001E5C69" w:rsidRPr="00024E30" w:rsidRDefault="006A6562" w:rsidP="00A21BA4">
            <w:pPr>
              <w:pStyle w:val="Ttulo1"/>
            </w:pPr>
            <w:sdt>
              <w:sdtPr>
                <w:alias w:val="Objetivo:"/>
                <w:tag w:val="Objetivo:"/>
                <w:id w:val="5444144"/>
                <w:placeholder>
                  <w:docPart w:val="701F60373E334001BCB3EC8E6063C66A"/>
                </w:placeholder>
                <w:temporary/>
                <w:showingPlcHdr/>
                <w15:appearance w15:val="hidden"/>
              </w:sdtPr>
              <w:sdtEndPr/>
              <w:sdtContent>
                <w:r w:rsidR="00D13586" w:rsidRPr="006B553C">
                  <w:rPr>
                    <w:color w:val="4F81BD" w:themeColor="accent1"/>
                    <w:sz w:val="28"/>
                    <w:szCs w:val="28"/>
                    <w:lang w:bidi="es-ES"/>
                  </w:rPr>
                  <w:t>Objetivo</w:t>
                </w:r>
              </w:sdtContent>
            </w:sdt>
          </w:p>
        </w:tc>
        <w:tc>
          <w:tcPr>
            <w:tcW w:w="706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407C11" w:rsidRPr="00407C11" w:rsidRDefault="00407C11" w:rsidP="00407C11">
            <w:pPr>
              <w:spacing w:before="108"/>
              <w:ind w:left="2" w:right="1417" w:firstLine="4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Mi búsqueda está orientada a un puesto dónde pueda desarrollar mis conocimientos e incorporar </w:t>
            </w:r>
          </w:p>
          <w:p w:rsidR="00407C11" w:rsidRPr="00407C11" w:rsidRDefault="006B553C" w:rsidP="00407C11">
            <w:pPr>
              <w:spacing w:before="9"/>
              <w:ind w:left="6" w:right="138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nuevos, en</w:t>
            </w:r>
            <w:r w:rsidR="00407C11"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 xml:space="preserve"> un ámbito dinámico que me permita un crecimiento laboral y personal. </w:t>
            </w:r>
          </w:p>
          <w:p w:rsidR="00407C11" w:rsidRPr="00407C11" w:rsidRDefault="00407C11" w:rsidP="00407C11">
            <w:pPr>
              <w:spacing w:before="9"/>
              <w:ind w:left="2" w:right="1278" w:firstLine="6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 xml:space="preserve">Perfil: </w:t>
            </w:r>
            <w:r w:rsidR="006B553C"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responsable, con</w:t>
            </w: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 xml:space="preserve"> actitud para entablar relaciones interpersonales y para trabajar en equipo. </w:t>
            </w:r>
          </w:p>
          <w:p w:rsidR="00384F21" w:rsidRPr="00617226" w:rsidRDefault="00384F21" w:rsidP="00407C11"/>
        </w:tc>
      </w:tr>
      <w:tr w:rsidR="00910CBB" w:rsidTr="005001E5">
        <w:sdt>
          <w:sdtPr>
            <w:alias w:val="Aptitudes y habilidades:"/>
            <w:tag w:val="Aptitudes y habilidades:"/>
            <w:id w:val="5444160"/>
            <w:placeholder>
              <w:docPart w:val="7866512419884A779EBFB26FD5C40F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6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2B7E4E" w:rsidRDefault="00D13586" w:rsidP="002B7E4E">
                <w:pPr>
                  <w:pStyle w:val="Ttulo1"/>
                </w:pPr>
                <w:r w:rsidRPr="006B553C">
                  <w:rPr>
                    <w:color w:val="4F81BD" w:themeColor="accent1"/>
                    <w:sz w:val="28"/>
                    <w:szCs w:val="28"/>
                    <w:lang w:bidi="es-ES"/>
                  </w:rPr>
                  <w:t>Aptitudes y habilidades</w:t>
                </w:r>
              </w:p>
            </w:tc>
          </w:sdtContent>
        </w:sdt>
        <w:tc>
          <w:tcPr>
            <w:tcW w:w="706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407C11" w:rsidRPr="00407C11" w:rsidRDefault="00407C11" w:rsidP="00407C11">
            <w:pPr>
              <w:spacing w:before="322"/>
              <w:ind w:left="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Lenguajes de codificación </w:t>
            </w:r>
          </w:p>
          <w:p w:rsidR="00407C11" w:rsidRPr="006B553C" w:rsidRDefault="006B553C" w:rsidP="00407C11">
            <w:pPr>
              <w:spacing w:before="30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6B553C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Java, JavaScript</w:t>
            </w:r>
            <w:r w:rsidR="00407C11" w:rsidRPr="006B553C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, HTML/CSS.</w:t>
            </w:r>
            <w:r w:rsidR="00407C11"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 </w:t>
            </w:r>
          </w:p>
          <w:p w:rsidR="00407C11" w:rsidRPr="00407C11" w:rsidRDefault="00407C11" w:rsidP="00407C11">
            <w:pPr>
              <w:spacing w:before="3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  <w:p w:rsidR="00407C11" w:rsidRPr="006B553C" w:rsidRDefault="00407C11" w:rsidP="00407C11">
            <w:pPr>
              <w:spacing w:before="30"/>
              <w:ind w:left="9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6B553C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Eclipce,Xamp, Visual Studio C</w:t>
            </w: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ode, </w:t>
            </w:r>
            <w:r w:rsidRPr="006B553C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br/>
            </w:r>
          </w:p>
          <w:p w:rsidR="00407C11" w:rsidRPr="00407C11" w:rsidRDefault="00407C11" w:rsidP="00407C11">
            <w:pPr>
              <w:spacing w:before="30"/>
              <w:ind w:left="9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Secretariado administrativo Informatizado. </w:t>
            </w:r>
          </w:p>
          <w:p w:rsidR="00407C11" w:rsidRPr="00407C11" w:rsidRDefault="00407C11" w:rsidP="00407C11">
            <w:pPr>
              <w:spacing w:before="289"/>
              <w:ind w:left="1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6B553C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 xml:space="preserve">Operador Master </w:t>
            </w: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 </w:t>
            </w:r>
          </w:p>
          <w:p w:rsidR="00407C11" w:rsidRPr="006B553C" w:rsidRDefault="006B553C" w:rsidP="00407C11">
            <w:pPr>
              <w:spacing w:before="33"/>
              <w:ind w:left="141" w:right="892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*</w:t>
            </w:r>
            <w:r w:rsidR="00407C11" w:rsidRPr="006B553C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 xml:space="preserve"> Power Point </w:t>
            </w:r>
          </w:p>
          <w:p w:rsidR="00407C11" w:rsidRPr="00407C11" w:rsidRDefault="00407C11" w:rsidP="00407C11">
            <w:pPr>
              <w:spacing w:before="33"/>
              <w:ind w:left="141" w:right="89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*Microsoft Access </w:t>
            </w:r>
          </w:p>
          <w:p w:rsidR="00407C11" w:rsidRPr="00407C11" w:rsidRDefault="00407C11" w:rsidP="00407C11">
            <w:pPr>
              <w:spacing w:before="11"/>
              <w:ind w:left="14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*Facturación y Stock  </w:t>
            </w:r>
          </w:p>
          <w:p w:rsidR="00407C11" w:rsidRPr="00407C11" w:rsidRDefault="00407C11" w:rsidP="00407C11">
            <w:pPr>
              <w:spacing w:before="33"/>
              <w:ind w:left="14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*Manejo de archivos </w:t>
            </w:r>
          </w:p>
          <w:p w:rsidR="00407C11" w:rsidRPr="00407C11" w:rsidRDefault="00407C11" w:rsidP="00407C11">
            <w:pPr>
              <w:spacing w:before="33"/>
              <w:ind w:left="14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*WinRAR </w:t>
            </w:r>
          </w:p>
          <w:p w:rsidR="00407C11" w:rsidRPr="00407C11" w:rsidRDefault="00407C11" w:rsidP="00407C11">
            <w:pPr>
              <w:spacing w:before="289"/>
              <w:ind w:left="13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Sistema Tango </w:t>
            </w:r>
          </w:p>
          <w:p w:rsidR="00407C11" w:rsidRPr="00407C11" w:rsidRDefault="00407C11" w:rsidP="00407C11">
            <w:pPr>
              <w:spacing w:before="33"/>
              <w:ind w:left="14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* Tango Gestión </w:t>
            </w:r>
          </w:p>
          <w:p w:rsidR="00407C11" w:rsidRPr="00407C11" w:rsidRDefault="00407C11" w:rsidP="00407C11">
            <w:pPr>
              <w:spacing w:before="33"/>
              <w:ind w:left="14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*Tango Sueldo </w:t>
            </w:r>
          </w:p>
          <w:p w:rsidR="00407C11" w:rsidRPr="00407C11" w:rsidRDefault="00407C11" w:rsidP="00407C11">
            <w:pPr>
              <w:spacing w:before="33"/>
              <w:ind w:left="13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Operador de PC </w:t>
            </w:r>
          </w:p>
          <w:p w:rsidR="00407C11" w:rsidRPr="00407C11" w:rsidRDefault="00407C11" w:rsidP="00407C11">
            <w:pPr>
              <w:spacing w:before="33"/>
              <w:ind w:left="14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*Word </w:t>
            </w:r>
          </w:p>
          <w:p w:rsidR="00407C11" w:rsidRPr="00407C11" w:rsidRDefault="00407C11" w:rsidP="00407C11">
            <w:pPr>
              <w:spacing w:before="33"/>
              <w:ind w:left="141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*Excel. </w:t>
            </w:r>
          </w:p>
          <w:p w:rsidR="00407C11" w:rsidRPr="00407C11" w:rsidRDefault="00407C11" w:rsidP="00407C11">
            <w:pPr>
              <w:spacing w:before="33"/>
              <w:ind w:left="132" w:right="29" w:hanging="2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Curso de P</w:t>
            </w:r>
            <w:r w:rsidRPr="006B553C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 xml:space="preserve">rogramación  </w:t>
            </w: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 xml:space="preserve"> dictado por consultora Ánfora y </w:t>
            </w:r>
            <w:r w:rsidRPr="006B553C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polo tecnológico</w:t>
            </w: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 xml:space="preserve"> </w:t>
            </w:r>
          </w:p>
          <w:p w:rsidR="00407C11" w:rsidRPr="00407C11" w:rsidRDefault="00407C11" w:rsidP="00407C11">
            <w:pPr>
              <w:spacing w:before="30"/>
              <w:ind w:left="9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AR" w:eastAsia="es-AR"/>
              </w:rPr>
            </w:pPr>
          </w:p>
          <w:p w:rsidR="00A9541B" w:rsidRPr="009F50CC" w:rsidRDefault="00A9541B" w:rsidP="00407C11"/>
        </w:tc>
      </w:tr>
      <w:tr w:rsidR="00910CBB" w:rsidTr="005001E5">
        <w:sdt>
          <w:sdtPr>
            <w:alias w:val="Educación:"/>
            <w:tag w:val="Educación:"/>
            <w:id w:val="5444174"/>
            <w:placeholder>
              <w:docPart w:val="302054E12C154E1BB45E8484CABCD2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6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2B7E4E">
                <w:pPr>
                  <w:pStyle w:val="Ttulo1"/>
                </w:pPr>
                <w:r w:rsidRPr="006B553C">
                  <w:rPr>
                    <w:color w:val="4F81BD" w:themeColor="accent1"/>
                    <w:sz w:val="28"/>
                    <w:szCs w:val="28"/>
                    <w:lang w:bidi="es-ES"/>
                  </w:rPr>
                  <w:t>Educación</w:t>
                </w:r>
              </w:p>
            </w:tc>
          </w:sdtContent>
        </w:sdt>
        <w:tc>
          <w:tcPr>
            <w:tcW w:w="706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407C11" w:rsidRPr="006B553C" w:rsidRDefault="00407C11" w:rsidP="00407C11">
            <w:pPr>
              <w:spacing w:before="330"/>
              <w:ind w:right="773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407C11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Secundario completo:</w:t>
            </w:r>
          </w:p>
          <w:p w:rsidR="00407C11" w:rsidRPr="00407C11" w:rsidRDefault="00407C11" w:rsidP="00407C11">
            <w:pPr>
              <w:spacing w:before="330"/>
              <w:ind w:right="773"/>
              <w:rPr>
                <w:rFonts w:ascii="Arial" w:eastAsia="Times New Roman" w:hAnsi="Arial" w:cs="Arial"/>
                <w:color w:val="000000"/>
                <w:sz w:val="19"/>
                <w:szCs w:val="19"/>
                <w:lang w:val="es-AR" w:eastAsia="es-AR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s-AR" w:eastAsia="es-AR"/>
              </w:rPr>
              <w:t xml:space="preserve"> </w:t>
            </w:r>
            <w:r w:rsidRPr="00407C11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s-AR" w:eastAsia="es-AR"/>
              </w:rPr>
              <w:t>Nombre de la institución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s-AR" w:eastAsia="es-AR"/>
              </w:rPr>
              <w:t xml:space="preserve"> </w:t>
            </w:r>
            <w:r w:rsidRPr="00407C11">
              <w:rPr>
                <w:rFonts w:ascii="Arial" w:eastAsia="Times New Roman" w:hAnsi="Arial" w:cs="Arial"/>
                <w:color w:val="000000"/>
                <w:sz w:val="19"/>
                <w:szCs w:val="19"/>
                <w:lang w:val="es-AR" w:eastAsia="es-AR"/>
              </w:rPr>
              <w:t>EEMPA n°1128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lang w:val="es-AR" w:eastAsia="es-AR"/>
              </w:rPr>
              <w:t xml:space="preserve">. </w:t>
            </w:r>
            <w:r w:rsidRPr="00407C11">
              <w:rPr>
                <w:rFonts w:ascii="Arial" w:eastAsia="Times New Roman" w:hAnsi="Arial" w:cs="Arial"/>
                <w:b/>
                <w:color w:val="000000"/>
                <w:sz w:val="19"/>
                <w:szCs w:val="19"/>
                <w:lang w:val="es-AR" w:eastAsia="es-AR"/>
              </w:rPr>
              <w:t xml:space="preserve">Ubicación </w:t>
            </w:r>
            <w:r w:rsidRPr="00407C11">
              <w:rPr>
                <w:rFonts w:ascii="Arial" w:eastAsia="Times New Roman" w:hAnsi="Arial" w:cs="Arial"/>
                <w:color w:val="000000"/>
                <w:sz w:val="19"/>
                <w:szCs w:val="19"/>
                <w:lang w:val="es-AR" w:eastAsia="es-AR"/>
              </w:rPr>
              <w:t>P.G.S.M. </w:t>
            </w:r>
          </w:p>
          <w:p w:rsidR="00910CBB" w:rsidRPr="006B553C" w:rsidRDefault="00407C11" w:rsidP="00407C11">
            <w:pPr>
              <w:pStyle w:val="Ttulo2"/>
              <w:rPr>
                <w:b w:val="0"/>
              </w:rPr>
            </w:pPr>
            <w:r>
              <w:t xml:space="preserve"> </w:t>
            </w:r>
            <w:r w:rsidR="00B656B9">
              <w:rPr>
                <w:lang w:bidi="es-ES"/>
              </w:rPr>
              <w:t xml:space="preserve"> – </w:t>
            </w:r>
            <w:r w:rsidR="006B553C">
              <w:t xml:space="preserve"> Titulo: </w:t>
            </w:r>
            <w:r w:rsidR="006B553C" w:rsidRPr="006B553C">
              <w:rPr>
                <w:b w:val="0"/>
              </w:rPr>
              <w:t>Bachiller</w:t>
            </w:r>
          </w:p>
          <w:p w:rsidR="00B656B9" w:rsidRPr="001A2DAF" w:rsidRDefault="00B656B9" w:rsidP="00407C11"/>
        </w:tc>
      </w:tr>
    </w:tbl>
    <w:p w:rsidR="007A2648" w:rsidRDefault="007A2648" w:rsidP="007A2648">
      <w:pPr>
        <w:pStyle w:val="Sinespaciado"/>
      </w:pPr>
    </w:p>
    <w:sectPr w:rsidR="007A2648" w:rsidSect="00E804BC">
      <w:headerReference w:type="default" r:id="rId9"/>
      <w:footerReference w:type="default" r:id="rId10"/>
      <w:headerReference w:type="first" r:id="rId11"/>
      <w:pgSz w:w="11906" w:h="16838" w:code="9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562" w:rsidRDefault="006A6562">
      <w:r>
        <w:separator/>
      </w:r>
    </w:p>
  </w:endnote>
  <w:endnote w:type="continuationSeparator" w:id="0">
    <w:p w:rsidR="006A6562" w:rsidRDefault="006A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F0FE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562" w:rsidRDefault="006A6562">
      <w:r>
        <w:separator/>
      </w:r>
    </w:p>
  </w:footnote>
  <w:footnote w:type="continuationSeparator" w:id="0">
    <w:p w:rsidR="006A6562" w:rsidRDefault="006A6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ángulo 2" descr="Borde de línea simple alrededor de l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B251448" id="Rectángulo 2" o:spid="_x0000_s1026" alt="Borde de línea simple alrededor de la página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ángulo 3" descr="Borde de línea simple alrededor de la pági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1B53E37C" id="Rectángulo 3" o:spid="_x0000_s1026" alt="Borde de línea simple alrededor de la página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aconvieta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53"/>
    <w:rsid w:val="0001722C"/>
    <w:rsid w:val="00024E30"/>
    <w:rsid w:val="00045CE7"/>
    <w:rsid w:val="00051AAC"/>
    <w:rsid w:val="00066481"/>
    <w:rsid w:val="00102CBC"/>
    <w:rsid w:val="00127BC3"/>
    <w:rsid w:val="001A2DAF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2599"/>
    <w:rsid w:val="00407C11"/>
    <w:rsid w:val="00413583"/>
    <w:rsid w:val="004513B2"/>
    <w:rsid w:val="00474BB6"/>
    <w:rsid w:val="0048154B"/>
    <w:rsid w:val="004A13BA"/>
    <w:rsid w:val="004B46B6"/>
    <w:rsid w:val="004B572C"/>
    <w:rsid w:val="004F0FE8"/>
    <w:rsid w:val="005001E5"/>
    <w:rsid w:val="00525C3F"/>
    <w:rsid w:val="00531EC3"/>
    <w:rsid w:val="0058321E"/>
    <w:rsid w:val="005C2841"/>
    <w:rsid w:val="005C3A84"/>
    <w:rsid w:val="00617226"/>
    <w:rsid w:val="00647056"/>
    <w:rsid w:val="006704FF"/>
    <w:rsid w:val="00673C26"/>
    <w:rsid w:val="00685F91"/>
    <w:rsid w:val="006A6562"/>
    <w:rsid w:val="006B4888"/>
    <w:rsid w:val="006B553C"/>
    <w:rsid w:val="006D2999"/>
    <w:rsid w:val="006E1E22"/>
    <w:rsid w:val="00730614"/>
    <w:rsid w:val="00747580"/>
    <w:rsid w:val="007A2648"/>
    <w:rsid w:val="008F1622"/>
    <w:rsid w:val="00910CBB"/>
    <w:rsid w:val="00923D54"/>
    <w:rsid w:val="00933AC4"/>
    <w:rsid w:val="009F50CC"/>
    <w:rsid w:val="00A21BA4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34B43"/>
    <w:rsid w:val="00B44326"/>
    <w:rsid w:val="00B656B9"/>
    <w:rsid w:val="00B67141"/>
    <w:rsid w:val="00B71752"/>
    <w:rsid w:val="00C23BE0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804BC"/>
    <w:rsid w:val="00E9289A"/>
    <w:rsid w:val="00EC0619"/>
    <w:rsid w:val="00EC6EBD"/>
    <w:rsid w:val="00EE0B8D"/>
    <w:rsid w:val="00F068E1"/>
    <w:rsid w:val="00F14524"/>
    <w:rsid w:val="00F51853"/>
    <w:rsid w:val="00F8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792755-DEA3-4985-9B18-2CAAC326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Ttulo1">
    <w:name w:val="heading 1"/>
    <w:basedOn w:val="Normal"/>
    <w:link w:val="Ttulo1C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8321E"/>
  </w:style>
  <w:style w:type="character" w:customStyle="1" w:styleId="EncabezadoCar">
    <w:name w:val="Encabezado Car"/>
    <w:basedOn w:val="Fuentedeprrafopredeter"/>
    <w:link w:val="Encabezado"/>
    <w:uiPriority w:val="99"/>
    <w:rsid w:val="0058321E"/>
  </w:style>
  <w:style w:type="paragraph" w:styleId="Piedepgina">
    <w:name w:val="footer"/>
    <w:basedOn w:val="Normal"/>
    <w:link w:val="PiedepginaCar"/>
    <w:uiPriority w:val="99"/>
    <w:unhideWhenUsed/>
    <w:rsid w:val="0058321E"/>
  </w:style>
  <w:style w:type="character" w:customStyle="1" w:styleId="PiedepginaCar">
    <w:name w:val="Pie de página Car"/>
    <w:basedOn w:val="Fuentedeprrafopredeter"/>
    <w:link w:val="Piedepgina"/>
    <w:uiPriority w:val="99"/>
    <w:rsid w:val="0058321E"/>
  </w:style>
  <w:style w:type="character" w:styleId="Textodelmarcadordeposicin">
    <w:name w:val="Placeholder Text"/>
    <w:basedOn w:val="Fuentedeprrafopredeter"/>
    <w:uiPriority w:val="99"/>
    <w:semiHidden/>
    <w:rsid w:val="003105DA"/>
    <w:rPr>
      <w:color w:val="595959" w:themeColor="text1" w:themeTint="A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CBB"/>
    <w:rPr>
      <w:rFonts w:ascii="Tahoma" w:hAnsi="Tahoma" w:cs="Tahoma"/>
      <w:szCs w:val="16"/>
    </w:rPr>
  </w:style>
  <w:style w:type="paragraph" w:customStyle="1" w:styleId="Informacindecontacto">
    <w:name w:val="Información de contacto"/>
    <w:basedOn w:val="Normal"/>
    <w:link w:val="Carcterdeinformacindecontacto"/>
    <w:uiPriority w:val="2"/>
    <w:qFormat/>
    <w:rsid w:val="00910CBB"/>
    <w:rPr>
      <w:b/>
      <w:color w:val="262626" w:themeColor="text1" w:themeTint="D9"/>
    </w:rPr>
  </w:style>
  <w:style w:type="character" w:customStyle="1" w:styleId="Carcterdeinformacindecontacto">
    <w:name w:val="Carácter de información de contacto"/>
    <w:basedOn w:val="Fuentedeprrafopredeter"/>
    <w:link w:val="Informacindecontacto"/>
    <w:uiPriority w:val="2"/>
    <w:rsid w:val="00C23BE0"/>
    <w:rPr>
      <w:b/>
      <w:color w:val="262626" w:themeColor="text1" w:themeTint="D9"/>
    </w:rPr>
  </w:style>
  <w:style w:type="paragraph" w:customStyle="1" w:styleId="Informacindecontactoaladerecha">
    <w:name w:val="Información de contacto_a la derecha"/>
    <w:basedOn w:val="Normal"/>
    <w:link w:val="Informacindecontactocarcteraladerecha"/>
    <w:uiPriority w:val="3"/>
    <w:qFormat/>
    <w:rsid w:val="00910CBB"/>
    <w:pPr>
      <w:jc w:val="right"/>
    </w:pPr>
    <w:rPr>
      <w:b/>
    </w:rPr>
  </w:style>
  <w:style w:type="character" w:customStyle="1" w:styleId="Informacindecontactocarcteraladerecha">
    <w:name w:val="Información de contacto_carácter a la derecha"/>
    <w:basedOn w:val="Fuentedeprrafopredeter"/>
    <w:link w:val="Informacindecontactoaladerecha"/>
    <w:uiPriority w:val="3"/>
    <w:rsid w:val="00C23BE0"/>
    <w:rPr>
      <w:b/>
    </w:rPr>
  </w:style>
  <w:style w:type="paragraph" w:styleId="Sinespaciado">
    <w:name w:val="No Spacing"/>
    <w:uiPriority w:val="14"/>
    <w:qFormat/>
    <w:rsid w:val="00923D54"/>
  </w:style>
  <w:style w:type="paragraph" w:styleId="Bibliografa">
    <w:name w:val="Bibliography"/>
    <w:basedOn w:val="Normal"/>
    <w:next w:val="Normal"/>
    <w:uiPriority w:val="37"/>
    <w:semiHidden/>
    <w:unhideWhenUsed/>
    <w:rsid w:val="00673C26"/>
  </w:style>
  <w:style w:type="paragraph" w:styleId="Textodebloque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73C2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73C2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73C26"/>
    <w:rPr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207B5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207B5"/>
    <w:rPr>
      <w:color w:val="404040" w:themeColor="text1" w:themeTint="BF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73C2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73C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73C26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73C2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73C2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73C26"/>
    <w:rPr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673C26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73C26"/>
  </w:style>
  <w:style w:type="table" w:styleId="Cuadrculavistosa">
    <w:name w:val="Colorful Grid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73C2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3C2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3C2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3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3C2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73C26"/>
  </w:style>
  <w:style w:type="character" w:customStyle="1" w:styleId="FechaCar">
    <w:name w:val="Fecha Car"/>
    <w:basedOn w:val="Fuentedeprrafopredeter"/>
    <w:link w:val="Fecha"/>
    <w:uiPriority w:val="99"/>
    <w:semiHidden/>
    <w:rsid w:val="00673C2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73C2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73C26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73C26"/>
  </w:style>
  <w:style w:type="character" w:styleId="Refdenotaalfinal">
    <w:name w:val="endnote reference"/>
    <w:basedOn w:val="Fuentedeprrafopredeter"/>
    <w:uiPriority w:val="99"/>
    <w:semiHidden/>
    <w:unhideWhenUsed/>
    <w:rsid w:val="00673C2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3C26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3C2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73C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3C26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3C26"/>
    <w:rPr>
      <w:szCs w:val="20"/>
    </w:rPr>
  </w:style>
  <w:style w:type="table" w:styleId="Tabladecuadrcula1clara">
    <w:name w:val="Grid Table 1 Light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673C26"/>
  </w:style>
  <w:style w:type="paragraph" w:styleId="DireccinHTML">
    <w:name w:val="HTML Address"/>
    <w:basedOn w:val="Normal"/>
    <w:link w:val="DireccinHTMLCar"/>
    <w:uiPriority w:val="99"/>
    <w:semiHidden/>
    <w:unhideWhenUsed/>
    <w:rsid w:val="00673C2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73C2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73C2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73C2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3C2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73C2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73C26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73C26"/>
  </w:style>
  <w:style w:type="paragraph" w:styleId="Lista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aconvietas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Tabladelista1clara">
    <w:name w:val="List Table 1 Light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">
    <w:name w:val="List Table 2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">
    <w:name w:val="List Table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73C2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73C2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73C26"/>
  </w:style>
  <w:style w:type="character" w:styleId="Nmerodepgina">
    <w:name w:val="page number"/>
    <w:basedOn w:val="Fuentedeprrafopredeter"/>
    <w:uiPriority w:val="99"/>
    <w:semiHidden/>
    <w:unhideWhenUsed/>
    <w:rsid w:val="00673C26"/>
  </w:style>
  <w:style w:type="table" w:styleId="Tablanormal1">
    <w:name w:val="Plain Table 1"/>
    <w:basedOn w:val="Tabla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73C26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73C26"/>
  </w:style>
  <w:style w:type="character" w:customStyle="1" w:styleId="SaludoCar">
    <w:name w:val="Saludo Car"/>
    <w:basedOn w:val="Fuentedeprrafopredeter"/>
    <w:link w:val="Saludo"/>
    <w:uiPriority w:val="99"/>
    <w:semiHidden/>
    <w:rsid w:val="00673C26"/>
  </w:style>
  <w:style w:type="paragraph" w:styleId="Firma">
    <w:name w:val="Signature"/>
    <w:basedOn w:val="Normal"/>
    <w:link w:val="FirmaCar"/>
    <w:uiPriority w:val="99"/>
    <w:semiHidden/>
    <w:unhideWhenUsed/>
    <w:rsid w:val="00673C26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73C26"/>
  </w:style>
  <w:style w:type="table" w:styleId="Tablaconefectos3D1">
    <w:name w:val="Table 3D effects 1"/>
    <w:basedOn w:val="Tabla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73C26"/>
  </w:style>
  <w:style w:type="table" w:styleId="Tablaprofesional">
    <w:name w:val="Table Professional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73C26"/>
    <w:pPr>
      <w:outlineLvl w:val="9"/>
    </w:pPr>
  </w:style>
  <w:style w:type="paragraph" w:styleId="Ttulo">
    <w:name w:val="Title"/>
    <w:basedOn w:val="Normal"/>
    <w:link w:val="TtuloC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nfasisintenso">
    <w:name w:val="Intense Emphasis"/>
    <w:basedOn w:val="Fuentedeprrafopredeter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3105D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05DA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tulo">
    <w:name w:val="Subtitle"/>
    <w:basedOn w:val="Ttulo"/>
    <w:link w:val="SubttuloC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byGomez\AppData\Roaming\Microsoft\Plantillas\Curr&#237;culum%20v&#237;tae%20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1F60373E334001BCB3EC8E6063C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41E5B-0ECE-490A-8F02-3849B2CA0159}"/>
      </w:docPartPr>
      <w:docPartBody>
        <w:p w:rsidR="00A111DC" w:rsidRDefault="00E91C7B">
          <w:pPr>
            <w:pStyle w:val="701F60373E334001BCB3EC8E6063C66A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7866512419884A779EBFB26FD5C40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92989-E4CF-476E-816A-3AC1BB47E665}"/>
      </w:docPartPr>
      <w:docPartBody>
        <w:p w:rsidR="00A111DC" w:rsidRDefault="00E91C7B">
          <w:pPr>
            <w:pStyle w:val="7866512419884A779EBFB26FD5C40FF6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302054E12C154E1BB45E8484CABCD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21AA7-CCE9-42D2-9425-BC1BC90F66C7}"/>
      </w:docPartPr>
      <w:docPartBody>
        <w:p w:rsidR="00A111DC" w:rsidRDefault="00E91C7B">
          <w:pPr>
            <w:pStyle w:val="302054E12C154E1BB45E8484CABCD2B0"/>
          </w:pPr>
          <w:r w:rsidRPr="00024E3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9D"/>
    <w:rsid w:val="00516741"/>
    <w:rsid w:val="0062069D"/>
    <w:rsid w:val="00A111DC"/>
    <w:rsid w:val="00E00789"/>
    <w:rsid w:val="00E9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E63EC9A8FE4B62B5B5AD0D2E68B170">
    <w:name w:val="A3E63EC9A8FE4B62B5B5AD0D2E68B170"/>
  </w:style>
  <w:style w:type="paragraph" w:customStyle="1" w:styleId="Informacindecontacto">
    <w:name w:val="Información de contacto"/>
    <w:basedOn w:val="Normal"/>
    <w:link w:val="Carcterdeinformacindecontacto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val="es-ES" w:eastAsia="en-US"/>
    </w:rPr>
  </w:style>
  <w:style w:type="character" w:customStyle="1" w:styleId="Carcterdeinformacindecontacto">
    <w:name w:val="Carácter de información de contacto"/>
    <w:basedOn w:val="Fuentedeprrafopredeter"/>
    <w:link w:val="Informacindecontacto"/>
    <w:uiPriority w:val="2"/>
    <w:rPr>
      <w:rFonts w:eastAsiaTheme="minorHAnsi"/>
      <w:b/>
      <w:color w:val="262626" w:themeColor="text1" w:themeTint="D9"/>
      <w:lang w:val="es-ES" w:eastAsia="en-US"/>
    </w:rPr>
  </w:style>
  <w:style w:type="paragraph" w:customStyle="1" w:styleId="11D2E9CBB7164F7095FF1F1D9538C931">
    <w:name w:val="11D2E9CBB7164F7095FF1F1D9538C931"/>
  </w:style>
  <w:style w:type="paragraph" w:customStyle="1" w:styleId="0A68EFC715FE46FBBACBC70A16A39DAE">
    <w:name w:val="0A68EFC715FE46FBBACBC70A16A39DAE"/>
  </w:style>
  <w:style w:type="paragraph" w:customStyle="1" w:styleId="E7F933F06CB141D29BF56F2E6988AB36">
    <w:name w:val="E7F933F06CB141D29BF56F2E6988AB36"/>
  </w:style>
  <w:style w:type="paragraph" w:customStyle="1" w:styleId="3CB4905912D24E359365B3F1C28DAE97">
    <w:name w:val="3CB4905912D24E359365B3F1C28DAE97"/>
  </w:style>
  <w:style w:type="paragraph" w:customStyle="1" w:styleId="701F60373E334001BCB3EC8E6063C66A">
    <w:name w:val="701F60373E334001BCB3EC8E6063C66A"/>
  </w:style>
  <w:style w:type="paragraph" w:customStyle="1" w:styleId="EB2D0678AB8643129474C826C624BF75">
    <w:name w:val="EB2D0678AB8643129474C826C624BF75"/>
  </w:style>
  <w:style w:type="paragraph" w:customStyle="1" w:styleId="7866512419884A779EBFB26FD5C40FF6">
    <w:name w:val="7866512419884A779EBFB26FD5C40FF6"/>
  </w:style>
  <w:style w:type="paragraph" w:customStyle="1" w:styleId="FEA5F6836C0B44B597645500E216562B">
    <w:name w:val="FEA5F6836C0B44B597645500E216562B"/>
  </w:style>
  <w:style w:type="paragraph" w:customStyle="1" w:styleId="F917A3B44EB14FD38F4AC559847FE3AE">
    <w:name w:val="F917A3B44EB14FD38F4AC559847FE3AE"/>
  </w:style>
  <w:style w:type="paragraph" w:customStyle="1" w:styleId="A037E2394DCD465B8E3CB7D017FB21F0">
    <w:name w:val="A037E2394DCD465B8E3CB7D017FB21F0"/>
  </w:style>
  <w:style w:type="paragraph" w:customStyle="1" w:styleId="5E27C2C867A84793901AC82865DFDDFF">
    <w:name w:val="5E27C2C867A84793901AC82865DFDDFF"/>
  </w:style>
  <w:style w:type="paragraph" w:customStyle="1" w:styleId="2BD94DE69A00429FA6CB162896952608">
    <w:name w:val="2BD94DE69A00429FA6CB162896952608"/>
  </w:style>
  <w:style w:type="paragraph" w:customStyle="1" w:styleId="DAA1930B390B4F3D9F7BCC0308A4C6C0">
    <w:name w:val="DAA1930B390B4F3D9F7BCC0308A4C6C0"/>
  </w:style>
  <w:style w:type="paragraph" w:customStyle="1" w:styleId="BDAC5B31C86B4AA7A11C4B39DB4EBBFB">
    <w:name w:val="BDAC5B31C86B4AA7A11C4B39DB4EBBFB"/>
  </w:style>
  <w:style w:type="paragraph" w:customStyle="1" w:styleId="CD73BFB2133F48CF869222F602A3772E">
    <w:name w:val="CD73BFB2133F48CF869222F602A3772E"/>
  </w:style>
  <w:style w:type="paragraph" w:customStyle="1" w:styleId="C7EB42F45C4845018493E1DCE5112D1F">
    <w:name w:val="C7EB42F45C4845018493E1DCE5112D1F"/>
  </w:style>
  <w:style w:type="paragraph" w:customStyle="1" w:styleId="AF44EB963D754E568E347629550910FC">
    <w:name w:val="AF44EB963D754E568E347629550910FC"/>
  </w:style>
  <w:style w:type="paragraph" w:customStyle="1" w:styleId="42042F2240DB49E4A02B7B57CCE0B5F3">
    <w:name w:val="42042F2240DB49E4A02B7B57CCE0B5F3"/>
  </w:style>
  <w:style w:type="paragraph" w:customStyle="1" w:styleId="801B2D8DFB9B4889B73D2ABCD1052CB9">
    <w:name w:val="801B2D8DFB9B4889B73D2ABCD1052CB9"/>
  </w:style>
  <w:style w:type="paragraph" w:customStyle="1" w:styleId="B0D976D025F74E85825BDA7FF89DE5DE">
    <w:name w:val="B0D976D025F74E85825BDA7FF89DE5DE"/>
  </w:style>
  <w:style w:type="paragraph" w:customStyle="1" w:styleId="8A27B8CD94BF44B085C2FC80D0CD1AFB">
    <w:name w:val="8A27B8CD94BF44B085C2FC80D0CD1AFB"/>
  </w:style>
  <w:style w:type="paragraph" w:customStyle="1" w:styleId="302054E12C154E1BB45E8484CABCD2B0">
    <w:name w:val="302054E12C154E1BB45E8484CABCD2B0"/>
  </w:style>
  <w:style w:type="paragraph" w:customStyle="1" w:styleId="9C1F5CE04B9B443D90C401CD655F8676">
    <w:name w:val="9C1F5CE04B9B443D90C401CD655F8676"/>
  </w:style>
  <w:style w:type="paragraph" w:customStyle="1" w:styleId="D57F8B410B174EB7910430D9AFB75102">
    <w:name w:val="D57F8B410B174EB7910430D9AFB75102"/>
  </w:style>
  <w:style w:type="paragraph" w:customStyle="1" w:styleId="16DC7BF62A2842FE84F62D297A21FD23">
    <w:name w:val="16DC7BF62A2842FE84F62D297A21FD23"/>
  </w:style>
  <w:style w:type="paragraph" w:customStyle="1" w:styleId="734C773ED0A1414891809640B9E833EC">
    <w:name w:val="734C773ED0A1414891809640B9E833EC"/>
  </w:style>
  <w:style w:type="paragraph" w:customStyle="1" w:styleId="328EE8A5C7D548E4928111D964810648">
    <w:name w:val="328EE8A5C7D548E4928111D964810648"/>
  </w:style>
  <w:style w:type="paragraph" w:customStyle="1" w:styleId="209BB26275C7451B9C225938F3F24865">
    <w:name w:val="209BB26275C7451B9C225938F3F24865"/>
  </w:style>
  <w:style w:type="paragraph" w:customStyle="1" w:styleId="19E7625E1B914B319BCCB3F3D9926519">
    <w:name w:val="19E7625E1B914B319BCCB3F3D9926519"/>
  </w:style>
  <w:style w:type="paragraph" w:customStyle="1" w:styleId="86E768A7B3134958ABE4273B1AAF14FC">
    <w:name w:val="86E768A7B3134958ABE4273B1AAF14FC"/>
  </w:style>
  <w:style w:type="paragraph" w:customStyle="1" w:styleId="106A8E168DBA4E60A3705282D11AFF5E">
    <w:name w:val="106A8E168DBA4E60A3705282D11AFF5E"/>
  </w:style>
  <w:style w:type="paragraph" w:customStyle="1" w:styleId="9C74E6BBDEAB419ABF66DE0DCDC2C211">
    <w:name w:val="9C74E6BBDEAB419ABF66DE0DCDC2C211"/>
  </w:style>
  <w:style w:type="paragraph" w:customStyle="1" w:styleId="31C71F0B60B5429CB00F83AB09938914">
    <w:name w:val="31C71F0B60B5429CB00F83AB09938914"/>
  </w:style>
  <w:style w:type="paragraph" w:customStyle="1" w:styleId="043FD610314B4D7683CF6E1F3832CD54">
    <w:name w:val="043FD610314B4D7683CF6E1F3832CD54"/>
  </w:style>
  <w:style w:type="paragraph" w:customStyle="1" w:styleId="5B5EEDEA43D24EE4BCD8C9D69D7A4833">
    <w:name w:val="5B5EEDEA43D24EE4BCD8C9D69D7A4833"/>
  </w:style>
  <w:style w:type="paragraph" w:customStyle="1" w:styleId="26ED764FB2B04D58BCBDE47101294608">
    <w:name w:val="26ED764FB2B04D58BCBDE47101294608"/>
    <w:rsid w:val="0062069D"/>
  </w:style>
  <w:style w:type="paragraph" w:customStyle="1" w:styleId="3D5F13DFCFE5409682B3DBA11FC5B9DF">
    <w:name w:val="3D5F13DFCFE5409682B3DBA11FC5B9DF"/>
    <w:rsid w:val="0062069D"/>
  </w:style>
  <w:style w:type="paragraph" w:customStyle="1" w:styleId="4922CE0998C94D1E838C3FAF3BF2B410">
    <w:name w:val="4922CE0998C94D1E838C3FAF3BF2B410"/>
    <w:rsid w:val="0062069D"/>
  </w:style>
  <w:style w:type="paragraph" w:customStyle="1" w:styleId="BF3AB4624C41430886B3B3D24CC1997C">
    <w:name w:val="BF3AB4624C41430886B3B3D24CC1997C"/>
    <w:rsid w:val="0062069D"/>
  </w:style>
  <w:style w:type="paragraph" w:customStyle="1" w:styleId="4180F9327A5141DE89C111E90CF06811">
    <w:name w:val="4180F9327A5141DE89C111E90CF06811"/>
    <w:rsid w:val="0062069D"/>
  </w:style>
  <w:style w:type="paragraph" w:customStyle="1" w:styleId="C1D0C6D56F954F4C89AEFD2DC6365F0D">
    <w:name w:val="C1D0C6D56F954F4C89AEFD2DC6365F0D"/>
    <w:rsid w:val="0062069D"/>
  </w:style>
  <w:style w:type="paragraph" w:customStyle="1" w:styleId="EC2ABFB9AA5148738314E3DA6C504E66">
    <w:name w:val="EC2ABFB9AA5148738314E3DA6C504E66"/>
    <w:rsid w:val="0062069D"/>
  </w:style>
  <w:style w:type="paragraph" w:customStyle="1" w:styleId="81F61AD61B9645E18DB46C94F367BCB7">
    <w:name w:val="81F61AD61B9645E18DB46C94F367BCB7"/>
    <w:rsid w:val="0062069D"/>
  </w:style>
  <w:style w:type="paragraph" w:customStyle="1" w:styleId="FE5C8BF2247A4BDDBC1462459636B5EA">
    <w:name w:val="FE5C8BF2247A4BDDBC1462459636B5EA"/>
    <w:rsid w:val="0062069D"/>
  </w:style>
  <w:style w:type="paragraph" w:customStyle="1" w:styleId="30291EC5AA69499DB9335F53DC84B8F1">
    <w:name w:val="30291EC5AA69499DB9335F53DC84B8F1"/>
    <w:rsid w:val="0062069D"/>
  </w:style>
  <w:style w:type="paragraph" w:customStyle="1" w:styleId="BB45EB3D3A5044C29FC68383369E1D84">
    <w:name w:val="BB45EB3D3A5044C29FC68383369E1D84"/>
    <w:rsid w:val="0062069D"/>
  </w:style>
  <w:style w:type="paragraph" w:customStyle="1" w:styleId="7CDB29F7B804420092813BC2322F29E2">
    <w:name w:val="7CDB29F7B804420092813BC2322F29E2"/>
    <w:rsid w:val="0062069D"/>
  </w:style>
  <w:style w:type="paragraph" w:customStyle="1" w:styleId="A81197E9EBBA48C488727B581F83C53A">
    <w:name w:val="A81197E9EBBA48C488727B581F83C53A"/>
    <w:rsid w:val="0062069D"/>
  </w:style>
  <w:style w:type="paragraph" w:customStyle="1" w:styleId="2DF4D66B5F8046B3BD0BDDE777E22EC1">
    <w:name w:val="2DF4D66B5F8046B3BD0BDDE777E22EC1"/>
    <w:rsid w:val="0062069D"/>
  </w:style>
  <w:style w:type="paragraph" w:customStyle="1" w:styleId="101D68DB48F649868F814817D0A81DC8">
    <w:name w:val="101D68DB48F649868F814817D0A81DC8"/>
    <w:rsid w:val="0062069D"/>
  </w:style>
  <w:style w:type="paragraph" w:customStyle="1" w:styleId="B09D181C8BD94DB1B07B2ACE299B50BA">
    <w:name w:val="B09D181C8BD94DB1B07B2ACE299B50BA"/>
    <w:rsid w:val="0062069D"/>
  </w:style>
  <w:style w:type="paragraph" w:customStyle="1" w:styleId="4217403D87E34642ABB1A6FE54327800">
    <w:name w:val="4217403D87E34642ABB1A6FE54327800"/>
    <w:rsid w:val="0062069D"/>
  </w:style>
  <w:style w:type="paragraph" w:customStyle="1" w:styleId="C7102E406ECB408790CD03D563C2909D">
    <w:name w:val="C7102E406ECB408790CD03D563C2909D"/>
    <w:rsid w:val="0062069D"/>
  </w:style>
  <w:style w:type="paragraph" w:customStyle="1" w:styleId="E72418F71E624F07A05FD352F295E17E">
    <w:name w:val="E72418F71E624F07A05FD352F295E17E"/>
    <w:rsid w:val="0062069D"/>
  </w:style>
  <w:style w:type="paragraph" w:customStyle="1" w:styleId="C9019A7D72334F9D8B63344F5B9F3C8C">
    <w:name w:val="C9019A7D72334F9D8B63344F5B9F3C8C"/>
    <w:rsid w:val="0062069D"/>
  </w:style>
  <w:style w:type="paragraph" w:customStyle="1" w:styleId="EE03FB296F4D44C6988F1A915E962291">
    <w:name w:val="EE03FB296F4D44C6988F1A915E962291"/>
    <w:rsid w:val="0062069D"/>
  </w:style>
  <w:style w:type="paragraph" w:customStyle="1" w:styleId="1DDB2D91BF5E409CA3051C13CDF7A6C8">
    <w:name w:val="1DDB2D91BF5E409CA3051C13CDF7A6C8"/>
    <w:rsid w:val="0062069D"/>
  </w:style>
  <w:style w:type="paragraph" w:customStyle="1" w:styleId="A4A2B14B8D6341A4956C0C8CC7929179">
    <w:name w:val="A4A2B14B8D6341A4956C0C8CC7929179"/>
    <w:rsid w:val="0062069D"/>
  </w:style>
  <w:style w:type="paragraph" w:customStyle="1" w:styleId="CA0178114C244BE7B0EAB00BB2579FCC">
    <w:name w:val="CA0178114C244BE7B0EAB00BB2579FCC"/>
    <w:rsid w:val="0062069D"/>
  </w:style>
  <w:style w:type="paragraph" w:customStyle="1" w:styleId="B3614271EACD40ED9A2E0DFD24F24893">
    <w:name w:val="B3614271EACD40ED9A2E0DFD24F24893"/>
    <w:rsid w:val="0062069D"/>
  </w:style>
  <w:style w:type="paragraph" w:customStyle="1" w:styleId="891EC88C045544B7BF38AE4565B0AD30">
    <w:name w:val="891EC88C045544B7BF38AE4565B0AD30"/>
    <w:rsid w:val="0062069D"/>
  </w:style>
  <w:style w:type="paragraph" w:customStyle="1" w:styleId="2E0424575E7D4CC4B106ACA720898FBC">
    <w:name w:val="2E0424575E7D4CC4B106ACA720898FBC"/>
    <w:rsid w:val="0062069D"/>
  </w:style>
  <w:style w:type="paragraph" w:customStyle="1" w:styleId="B8B2F24CB17146C79E89E1A92C649A98">
    <w:name w:val="B8B2F24CB17146C79E89E1A92C649A98"/>
    <w:rsid w:val="0062069D"/>
  </w:style>
  <w:style w:type="paragraph" w:customStyle="1" w:styleId="A52851DFF8E04550B3198B178F2A9C15">
    <w:name w:val="A52851DFF8E04550B3198B178F2A9C15"/>
    <w:rsid w:val="0062069D"/>
  </w:style>
  <w:style w:type="paragraph" w:customStyle="1" w:styleId="EBB0D0AE449545C5BE32F07890BF2A7C">
    <w:name w:val="EBB0D0AE449545C5BE32F07890BF2A7C"/>
    <w:rsid w:val="0062069D"/>
  </w:style>
  <w:style w:type="paragraph" w:customStyle="1" w:styleId="E0E7A56E8C4C4B7AAA953981DD439853">
    <w:name w:val="E0E7A56E8C4C4B7AAA953981DD439853"/>
    <w:rsid w:val="0062069D"/>
  </w:style>
  <w:style w:type="paragraph" w:customStyle="1" w:styleId="00D43E22869B46D5B7D90EFD6358D37F">
    <w:name w:val="00D43E22869B46D5B7D90EFD6358D37F"/>
    <w:rsid w:val="0062069D"/>
  </w:style>
  <w:style w:type="paragraph" w:customStyle="1" w:styleId="0E0BEB525DDA47BB82C8915EEB2C82D3">
    <w:name w:val="0E0BEB525DDA47BB82C8915EEB2C82D3"/>
    <w:rsid w:val="00A111DC"/>
  </w:style>
  <w:style w:type="paragraph" w:customStyle="1" w:styleId="C30E5892EE75493D962D46AFF1398FAF">
    <w:name w:val="C30E5892EE75493D962D46AFF1398FAF"/>
    <w:rsid w:val="00A111DC"/>
  </w:style>
  <w:style w:type="paragraph" w:customStyle="1" w:styleId="71743DF6B963438BAEE78BE5E8B401AE">
    <w:name w:val="71743DF6B963438BAEE78BE5E8B401AE"/>
    <w:rsid w:val="00A111DC"/>
  </w:style>
  <w:style w:type="paragraph" w:customStyle="1" w:styleId="77345FB6893B4408972569B7A9D56AA5">
    <w:name w:val="77345FB6893B4408972569B7A9D56AA5"/>
    <w:rsid w:val="00A111DC"/>
  </w:style>
  <w:style w:type="paragraph" w:customStyle="1" w:styleId="CD0791A988A84FF885757282DD7FDE6B">
    <w:name w:val="CD0791A988A84FF885757282DD7FDE6B"/>
    <w:rsid w:val="00A111DC"/>
  </w:style>
  <w:style w:type="paragraph" w:customStyle="1" w:styleId="89BF4B74EB0E4C48875957230800E014">
    <w:name w:val="89BF4B74EB0E4C48875957230800E014"/>
    <w:rsid w:val="00A111DC"/>
  </w:style>
  <w:style w:type="paragraph" w:customStyle="1" w:styleId="8A5C8BB42CB34658BBCC2F8A0377C7A6">
    <w:name w:val="8A5C8BB42CB34658BBCC2F8A0377C7A6"/>
    <w:rsid w:val="00A111DC"/>
  </w:style>
  <w:style w:type="paragraph" w:customStyle="1" w:styleId="1FB8CD5B5F9746668C9689D87AC21A0F">
    <w:name w:val="1FB8CD5B5F9746668C9689D87AC21A0F"/>
    <w:rsid w:val="00A111DC"/>
  </w:style>
  <w:style w:type="paragraph" w:customStyle="1" w:styleId="82B0ACCCB1B14415A5479559D813C02A">
    <w:name w:val="82B0ACCCB1B14415A5479559D813C02A"/>
    <w:rsid w:val="00A111DC"/>
  </w:style>
  <w:style w:type="paragraph" w:customStyle="1" w:styleId="1EDFD4A18B43433F9BE7171E531EDB94">
    <w:name w:val="1EDFD4A18B43433F9BE7171E531EDB94"/>
    <w:rsid w:val="00A111DC"/>
  </w:style>
  <w:style w:type="paragraph" w:customStyle="1" w:styleId="32C4D3338BDD450891B354FD860E41B7">
    <w:name w:val="32C4D3338BDD450891B354FD860E41B7"/>
    <w:rsid w:val="00A111DC"/>
  </w:style>
  <w:style w:type="paragraph" w:customStyle="1" w:styleId="F9877B7DE90C44DCA15989709CAEFFA9">
    <w:name w:val="F9877B7DE90C44DCA15989709CAEFFA9"/>
    <w:rsid w:val="00A111DC"/>
  </w:style>
  <w:style w:type="paragraph" w:customStyle="1" w:styleId="F71A457A7A5D4A5185BEA39909CFF466">
    <w:name w:val="F71A457A7A5D4A5185BEA39909CFF466"/>
    <w:rsid w:val="00A111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C8D0E-B8BB-47BC-8090-75D9B045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funcional</Template>
  <TotalTime>54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BarbyGomez</dc:creator>
  <cp:lastModifiedBy>BarbyGomez</cp:lastModifiedBy>
  <cp:revision>5</cp:revision>
  <dcterms:created xsi:type="dcterms:W3CDTF">2022-07-26T18:27:00Z</dcterms:created>
  <dcterms:modified xsi:type="dcterms:W3CDTF">2022-07-27T00:09:00Z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